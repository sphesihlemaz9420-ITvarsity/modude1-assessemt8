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02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309BA8FC" w14:textId="77777777" w:rsidTr="00A341AC">
        <w:tc>
          <w:tcPr>
            <w:tcW w:w="2922" w:type="dxa"/>
          </w:tcPr>
          <w:p w14:paraId="566F6A6F" w14:textId="35A7825E" w:rsidR="00B93310" w:rsidRPr="005152F2" w:rsidRDefault="00B64ACD" w:rsidP="00A341AC">
            <w:pPr>
              <w:pStyle w:val="Heading1"/>
            </w:pPr>
            <w:r>
              <w:t>Sphe</w:t>
            </w:r>
            <w:sdt>
              <w:sdtPr>
                <w:alias w:val="Your Name:"/>
                <w:tag w:val="Your Name:"/>
                <w:id w:val="-1220516334"/>
                <w:placeholder>
                  <w:docPart w:val="62FF8F9EF2B4274EB42B44585DC2AE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sihle</w:t>
                </w:r>
                <w:r w:rsidR="00C86C55">
                  <w:t xml:space="preserve"> Charlotte </w:t>
                </w:r>
                <w:r>
                  <w:t xml:space="preserve"> Mazibuko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F0A22E" w:themeColor="accent1"/>
                <w:bottom w:val="single" w:sz="8" w:space="0" w:color="F0A22E" w:themeColor="accent1"/>
                <w:insideH w:val="single" w:sz="8" w:space="0" w:color="F0A22E" w:themeColor="accent1"/>
                <w:insideV w:val="single" w:sz="8" w:space="0" w:color="F0A22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0D9678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531698" w14:textId="77777777" w:rsidR="00441EB9" w:rsidRDefault="00441EB9" w:rsidP="006669CC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C15E87" wp14:editId="06598CD8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0B473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f0a22e [3204]" strokecolor="#f0a22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D29248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0A3F634" w14:textId="3F505AD4" w:rsidR="00441EB9" w:rsidRDefault="00DC356F" w:rsidP="006669CC">
                  <w:pPr>
                    <w:pStyle w:val="Heading3"/>
                    <w:framePr w:hSpace="180" w:wrap="around" w:vAnchor="page" w:hAnchor="margin" w:y="4021"/>
                  </w:pPr>
                  <w:hyperlink r:id="rId6" w:history="1">
                    <w:r w:rsidR="0095582B" w:rsidRPr="009E45DC">
                      <w:rPr>
                        <w:rStyle w:val="Hyperlink"/>
                      </w:rPr>
                      <w:t>sphesihlemaz9420@gmail.com</w:t>
                    </w:r>
                  </w:hyperlink>
                  <w:r w:rsidR="0095582B">
                    <w:t xml:space="preserve"> </w:t>
                  </w:r>
                </w:p>
              </w:tc>
            </w:tr>
            <w:tr w:rsidR="00441EB9" w:rsidRPr="005152F2" w14:paraId="689D4D6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6AF747" w14:textId="77777777" w:rsidR="00441EB9" w:rsidRDefault="00441EB9" w:rsidP="006669CC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0D031F" wp14:editId="347CFB4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E5E88B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f0a22e [3204]" strokecolor="#f0a22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92431C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5AEACB2" w14:textId="542DFD35" w:rsidR="00441EB9" w:rsidRDefault="00B7314C" w:rsidP="006669CC">
                  <w:pPr>
                    <w:pStyle w:val="Heading3"/>
                    <w:framePr w:hSpace="180" w:wrap="around" w:vAnchor="page" w:hAnchor="margin" w:y="4021"/>
                  </w:pPr>
                  <w:r>
                    <w:t>060684</w:t>
                  </w:r>
                  <w:r w:rsidR="00284DDA">
                    <w:t>8906</w:t>
                  </w:r>
                </w:p>
              </w:tc>
            </w:tr>
            <w:tr w:rsidR="00441EB9" w:rsidRPr="005152F2" w14:paraId="0BC781E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C96AF15" w14:textId="77777777" w:rsidR="00441EB9" w:rsidRDefault="00441EB9" w:rsidP="006669CC">
                  <w:pPr>
                    <w:pStyle w:val="Heading3"/>
                    <w:framePr w:hSpace="180" w:wrap="around" w:vAnchor="page" w:hAnchor="margin" w:y="4021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BF3211" wp14:editId="39C0D79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1014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f0a22e [3204]" strokecolor="#f0a22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f0a22e [3204]" strokecolor="#f0a22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67BB4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CF93D8" w14:textId="77777777" w:rsidR="00441EB9" w:rsidRDefault="00DC356F" w:rsidP="006669CC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9173AE8B18A74945898630AC1B8E27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1C573E1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B879B21" w14:textId="77777777" w:rsidR="00441EB9" w:rsidRPr="00441EB9" w:rsidRDefault="00DC356F" w:rsidP="006669CC">
                  <w:pPr>
                    <w:pStyle w:val="Heading3"/>
                    <w:framePr w:hSpace="180" w:wrap="around" w:vAnchor="page" w:hAnchor="margin" w:y="4021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D84E3D6CE88F849A4D82063626275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C41610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9F6EBEC" w14:textId="77777777" w:rsidR="002C77B9" w:rsidRDefault="00DC356F" w:rsidP="006669CC">
                  <w:pPr>
                    <w:pStyle w:val="Heading3"/>
                    <w:framePr w:hSpace="180" w:wrap="around" w:vAnchor="page" w:hAnchor="margin" w:y="402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4C12706822B664399BDEBBAEC17FB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70C5B391" w14:textId="77777777" w:rsidR="005A7E57" w:rsidRDefault="00616FF4" w:rsidP="006669CC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26DC610F" wp14:editId="361AAA6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74E51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B86C506" w14:textId="77777777" w:rsidR="005A7E57" w:rsidRDefault="00DC356F" w:rsidP="006669CC">
                  <w:pPr>
                    <w:framePr w:hSpace="180" w:wrap="around" w:vAnchor="page" w:hAnchor="margin" w:y="4021"/>
                  </w:pP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73377A43913467489663ED459D9EE3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3220CFF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33522E3" w14:textId="70FA1019" w:rsidR="005A7E57" w:rsidRDefault="00495C17" w:rsidP="006669CC">
                  <w:pPr>
                    <w:pStyle w:val="Heading3"/>
                    <w:framePr w:hSpace="180" w:wrap="around" w:vAnchor="page" w:hAnchor="margin" w:y="4021"/>
                  </w:pPr>
                  <w:r>
                    <w:lastRenderedPageBreak/>
                    <w:t xml:space="preserve">Bookings and house keeping </w:t>
                  </w:r>
                </w:p>
                <w:p w14:paraId="08883F47" w14:textId="77777777" w:rsidR="00616FF4" w:rsidRPr="005A7E57" w:rsidRDefault="00616FF4" w:rsidP="006669CC">
                  <w:pPr>
                    <w:pStyle w:val="GraphicElement"/>
                    <w:framePr w:hSpace="180" w:wrap="around" w:vAnchor="page" w:hAnchor="margin" w:y="4021"/>
                  </w:pPr>
                  <w:r>
                    <mc:AlternateContent>
                      <mc:Choice Requires="wps">
                        <w:drawing>
                          <wp:inline distT="0" distB="0" distL="0" distR="0" wp14:anchorId="4187D6B8" wp14:editId="3808B56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6DF03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f0a22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013B6723436A943B25388F54639777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DF02DFA" w14:textId="77777777" w:rsidR="00463463" w:rsidRPr="005152F2" w:rsidRDefault="007B2F5C" w:rsidP="006669CC">
                      <w:pPr>
                        <w:framePr w:hSpace="180" w:wrap="around" w:vAnchor="page" w:hAnchor="margin" w:y="4021"/>
                      </w:pPr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2FD66822" w14:textId="21A79D0C" w:rsidR="00B93310" w:rsidRPr="005152F2" w:rsidRDefault="00B93310" w:rsidP="00A341AC"/>
        </w:tc>
        <w:tc>
          <w:tcPr>
            <w:tcW w:w="699" w:type="dxa"/>
          </w:tcPr>
          <w:p w14:paraId="4F65A56F" w14:textId="77777777" w:rsidR="00B93310" w:rsidRPr="005152F2" w:rsidRDefault="00B93310" w:rsidP="00A341AC"/>
        </w:tc>
        <w:tc>
          <w:tcPr>
            <w:tcW w:w="5981" w:type="dxa"/>
          </w:tcPr>
          <w:tbl>
            <w:tblPr>
              <w:tblW w:w="1196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  <w:gridCol w:w="5981"/>
            </w:tblGrid>
            <w:tr w:rsidR="00AC793E" w14:paraId="7FA28F3D" w14:textId="6AA2491D" w:rsidTr="00AC793E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887F4D" w14:textId="234844EC" w:rsidR="00AC793E" w:rsidRPr="00AC793E" w:rsidRDefault="00102D4A" w:rsidP="006669CC">
                  <w:pPr>
                    <w:pStyle w:val="Heading2"/>
                    <w:framePr w:hSpace="180" w:wrap="around" w:vAnchor="page" w:hAnchor="margin" w:y="4021"/>
                  </w:pPr>
                  <w:r>
                    <w:t xml:space="preserve">Bookings and house keeping </w:t>
                  </w:r>
                </w:p>
                <w:p w14:paraId="548856A2" w14:textId="77777777" w:rsidR="00AC793E" w:rsidRPr="0043426C" w:rsidRDefault="00DC356F" w:rsidP="006669CC">
                  <w:pPr>
                    <w:pStyle w:val="Heading4"/>
                    <w:framePr w:hSpace="180" w:wrap="around" w:vAnchor="page" w:hAnchor="margin" w:y="4021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0A7E0D0031A52741AA195C495D9020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0D705E65" w14:textId="77777777" w:rsidR="00AC793E" w:rsidRPr="005152F2" w:rsidRDefault="00DC356F" w:rsidP="006669CC">
                  <w:pPr>
                    <w:pStyle w:val="Heading5"/>
                    <w:framePr w:hSpace="180" w:wrap="around" w:vAnchor="page" w:hAnchor="margin" w:y="4021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BC8D220EFC3767458C7477F6670660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p w14:paraId="2AE1FE7E" w14:textId="44F5785C" w:rsidR="00AC793E" w:rsidRDefault="00AF5696" w:rsidP="006669CC">
                  <w:pPr>
                    <w:framePr w:hSpace="180" w:wrap="around" w:vAnchor="page" w:hAnchor="margin" w:y="4021"/>
                  </w:pPr>
                  <w:proofErr w:type="spellStart"/>
                  <w:r>
                    <w:t>Nyameko</w:t>
                  </w:r>
                  <w:proofErr w:type="spellEnd"/>
                  <w:r>
                    <w:t xml:space="preserve"> B&amp;B </w:t>
                  </w:r>
                </w:p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8A99BD22C6E0E64C95F9314E70FB35D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AECEB49" w14:textId="77777777" w:rsidR="00AC793E" w:rsidRPr="0043426C" w:rsidRDefault="00AC793E" w:rsidP="006669CC">
                      <w:pPr>
                        <w:pStyle w:val="Heading4"/>
                        <w:framePr w:hSpace="180" w:wrap="around" w:vAnchor="page" w:hAnchor="margin" w:y="4021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15792881C955FF44B30089DD6E48723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E0B1C3F" w14:textId="77777777" w:rsidR="00AC793E" w:rsidRPr="005152F2" w:rsidRDefault="00AC793E" w:rsidP="006669CC">
                      <w:pPr>
                        <w:pStyle w:val="Heading5"/>
                        <w:framePr w:hSpace="180" w:wrap="around" w:vAnchor="page" w:hAnchor="margin" w:y="4021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F70C3270A956134384682B7F2CB0982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B4776B9" w14:textId="77777777" w:rsidR="00AC793E" w:rsidRDefault="00AC793E" w:rsidP="006669CC">
                      <w:pPr>
                        <w:framePr w:hSpace="180" w:wrap="around" w:vAnchor="page" w:hAnchor="margin" w:y="4021"/>
                      </w:pPr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  <w:tc>
                <w:tcPr>
                  <w:tcW w:w="5981" w:type="dxa"/>
                </w:tcPr>
                <w:p w14:paraId="15D0B307" w14:textId="77777777" w:rsidR="00AC793E" w:rsidRDefault="003A6036" w:rsidP="006669CC">
                  <w:pPr>
                    <w:pStyle w:val="Heading2"/>
                    <w:framePr w:hSpace="180" w:wrap="around" w:vAnchor="page" w:hAnchor="margin" w:y="4021"/>
                  </w:pPr>
                  <w:r>
                    <w:t>G</w:t>
                  </w:r>
                </w:p>
                <w:p w14:paraId="6EDBC875" w14:textId="2AFBB80E" w:rsidR="003A6036" w:rsidRDefault="003A6036" w:rsidP="006669CC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3D74BF5A" w14:textId="00A61211" w:rsidTr="00AC793E">
              <w:trPr>
                <w:trHeight w:val="3672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A5E1711" w14:textId="77777777" w:rsidR="00AC793E" w:rsidRPr="005152F2" w:rsidRDefault="00DC356F" w:rsidP="006669CC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90FE2BA5D759544889AF9D2D445D3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F83F6557DC03A645B2FF79086907ACD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6A79D0D" w14:textId="77777777" w:rsidR="00AC793E" w:rsidRPr="0043426C" w:rsidRDefault="00AC793E" w:rsidP="006669CC">
                      <w:pPr>
                        <w:pStyle w:val="Heading4"/>
                        <w:framePr w:hSpace="180" w:wrap="around" w:vAnchor="page" w:hAnchor="margin" w:y="4021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2D4182768C6A224B9D08BBEA077A0D4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740C635" w14:textId="77777777" w:rsidR="00AC793E" w:rsidRPr="005152F2" w:rsidRDefault="00AC793E" w:rsidP="006669CC">
                      <w:pPr>
                        <w:pStyle w:val="Heading5"/>
                        <w:framePr w:hSpace="180" w:wrap="around" w:vAnchor="page" w:hAnchor="margin" w:y="4021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4C61A800" w14:textId="77777777" w:rsidR="00AC793E" w:rsidRDefault="00F4305D" w:rsidP="006669CC">
                  <w:pPr>
                    <w:framePr w:hSpace="180" w:wrap="around" w:vAnchor="page" w:hAnchor="margin" w:y="4021"/>
                  </w:pPr>
                  <w:r>
                    <w:t>SWGC</w:t>
                  </w:r>
                  <w:r w:rsidR="00B759D3">
                    <w:t xml:space="preserve"> </w:t>
                  </w:r>
                  <w:proofErr w:type="spellStart"/>
                  <w:r w:rsidR="00CB76D3">
                    <w:t>Thechnisa</w:t>
                  </w:r>
                  <w:proofErr w:type="spellEnd"/>
                  <w:r w:rsidR="00CB76D3">
                    <w:t xml:space="preserve"> </w:t>
                  </w:r>
                  <w:r w:rsidR="00FE5804">
                    <w:t xml:space="preserve">College </w:t>
                  </w:r>
                  <w:r w:rsidR="00F04ADD">
                    <w:t xml:space="preserve"> </w:t>
                  </w:r>
                </w:p>
                <w:p w14:paraId="347B579F" w14:textId="77777777" w:rsidR="00CB76D3" w:rsidRDefault="00CB76D3" w:rsidP="006669CC">
                  <w:pPr>
                    <w:framePr w:hSpace="180" w:wrap="around" w:vAnchor="page" w:hAnchor="margin" w:y="4021"/>
                  </w:pPr>
                  <w:r>
                    <w:t>Saint Mango</w:t>
                  </w:r>
                  <w:r w:rsidR="000E350F">
                    <w:t>s</w:t>
                  </w:r>
                </w:p>
                <w:p w14:paraId="5B00817F" w14:textId="7B449120" w:rsidR="000E350F" w:rsidRDefault="000E350F" w:rsidP="006669CC">
                  <w:pPr>
                    <w:framePr w:hSpace="180" w:wrap="around" w:vAnchor="page" w:hAnchor="margin" w:y="4021"/>
                  </w:pPr>
                  <w:r>
                    <w:t xml:space="preserve">Entrepreneurship </w:t>
                  </w:r>
                </w:p>
              </w:tc>
              <w:tc>
                <w:tcPr>
                  <w:tcW w:w="5981" w:type="dxa"/>
                </w:tcPr>
                <w:p w14:paraId="7E0FB677" w14:textId="77777777" w:rsidR="00AC793E" w:rsidRDefault="00AC793E" w:rsidP="006669CC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  <w:tr w:rsidR="00AC793E" w14:paraId="6F33D77F" w14:textId="3BD7FE73" w:rsidTr="00AC793E">
              <w:tc>
                <w:tcPr>
                  <w:tcW w:w="5981" w:type="dxa"/>
                </w:tcPr>
                <w:p w14:paraId="42DDADD8" w14:textId="77777777" w:rsidR="00AC793E" w:rsidRPr="005152F2" w:rsidRDefault="00DC356F" w:rsidP="006669CC">
                  <w:pPr>
                    <w:pStyle w:val="Heading2"/>
                    <w:framePr w:hSpace="180" w:wrap="around" w:vAnchor="page" w:hAnchor="margin" w:y="402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9326CD7C026247A741A240BBAD8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793E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613DB210104A5B4A9DCF857E6AF7684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D63229E" w14:textId="77777777" w:rsidR="00AC793E" w:rsidRDefault="00AC793E" w:rsidP="006669CC">
                      <w:pPr>
                        <w:framePr w:hSpace="180" w:wrap="around" w:vAnchor="page" w:hAnchor="margin" w:y="4021"/>
                      </w:pPr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  <w:tc>
                <w:tcPr>
                  <w:tcW w:w="5981" w:type="dxa"/>
                </w:tcPr>
                <w:p w14:paraId="68495386" w14:textId="77777777" w:rsidR="00AC793E" w:rsidRDefault="00AC793E" w:rsidP="006669CC">
                  <w:pPr>
                    <w:pStyle w:val="Heading2"/>
                    <w:framePr w:hSpace="180" w:wrap="around" w:vAnchor="page" w:hAnchor="margin" w:y="4021"/>
                  </w:pPr>
                </w:p>
              </w:tc>
            </w:tr>
          </w:tbl>
          <w:p w14:paraId="32DF03A5" w14:textId="12B9C300" w:rsidR="008F6337" w:rsidRPr="005152F2" w:rsidRDefault="008F6337" w:rsidP="00A341AC"/>
        </w:tc>
      </w:tr>
    </w:tbl>
    <w:p w14:paraId="5EAE8F6E" w14:textId="36409E0A" w:rsidR="00E941EF" w:rsidRDefault="0001135F" w:rsidP="0019561F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18EC8D" wp14:editId="513FAAC0">
            <wp:simplePos x="0" y="0"/>
            <wp:positionH relativeFrom="column">
              <wp:posOffset>277495</wp:posOffset>
            </wp:positionH>
            <wp:positionV relativeFrom="paragraph">
              <wp:posOffset>3620135</wp:posOffset>
            </wp:positionV>
            <wp:extent cx="3266440" cy="41014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9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6FA93" wp14:editId="228C1E3C">
                <wp:simplePos x="0" y="0"/>
                <wp:positionH relativeFrom="column">
                  <wp:posOffset>-392430</wp:posOffset>
                </wp:positionH>
                <wp:positionV relativeFrom="paragraph">
                  <wp:posOffset>2313940</wp:posOffset>
                </wp:positionV>
                <wp:extent cx="4650105" cy="6505575"/>
                <wp:effectExtent l="0" t="0" r="1714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50105" cy="6505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2E6F" w14:textId="77777777" w:rsidR="001E769D" w:rsidRDefault="001E769D" w:rsidP="001E7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6FA93" id="Oval 1" o:spid="_x0000_s1026" style="position:absolute;left:0;text-align:left;margin-left:-30.9pt;margin-top:182.2pt;width:366.15pt;height:51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" fillcolor="#f0a22e [3204]" strokecolor="#845209 [1604]" strokeweight="1pt">
                <v:stroke joinstyle="miter"/>
                <v:textbox>
                  <w:txbxContent>
                    <w:p w14:paraId="26122E6F" w14:textId="77777777" w:rsidR="001E769D" w:rsidRDefault="001E769D" w:rsidP="001E769D"/>
                  </w:txbxContent>
                </v:textbox>
              </v:oval>
            </w:pict>
          </mc:Fallback>
        </mc:AlternateContent>
      </w:r>
      <w:r w:rsidR="00A341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25BB" wp14:editId="274116C0">
                <wp:simplePos x="0" y="0"/>
                <wp:positionH relativeFrom="column">
                  <wp:posOffset>-495300</wp:posOffset>
                </wp:positionH>
                <wp:positionV relativeFrom="paragraph">
                  <wp:posOffset>-1506855</wp:posOffset>
                </wp:positionV>
                <wp:extent cx="1703435" cy="22098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35" cy="22098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4134C" id="Oval 4" o:spid="_x0000_s1026" style="position:absolute;margin-left:-39pt;margin-top:-118.65pt;width:134.15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" strokecolor="#845209 [1604]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sectPr w:rsidR="00E941EF" w:rsidSect="00315A0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E3964" w14:textId="77777777" w:rsidR="00DC356F" w:rsidRDefault="00DC356F" w:rsidP="003856C9">
      <w:pPr>
        <w:spacing w:after="0" w:line="240" w:lineRule="auto"/>
      </w:pPr>
      <w:r>
        <w:separator/>
      </w:r>
    </w:p>
  </w:endnote>
  <w:endnote w:type="continuationSeparator" w:id="0">
    <w:p w14:paraId="69C7758F" w14:textId="77777777" w:rsidR="00DC356F" w:rsidRDefault="00DC356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8A75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7455820" wp14:editId="2A5291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47FF9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3D31E" w14:textId="77777777" w:rsidR="00C732B6" w:rsidRDefault="00C732B6">
    <w:pPr>
      <w:pStyle w:val="Header"/>
      <w:pBdr>
        <w:top w:val="single" w:sz="6" w:space="10" w:color="F0A22E" w:themeColor="accent1"/>
      </w:pBdr>
      <w:spacing w:before="240"/>
      <w:rPr>
        <w:color w:val="F0A22E" w:themeColor="accent1"/>
      </w:rPr>
    </w:pPr>
    <w:r>
      <w:rPr>
        <w:noProof/>
        <w:color w:val="F0A22E" w:themeColor="accent1"/>
        <w:lang w:eastAsia="zh-CN"/>
      </w:rPr>
      <w:drawing>
        <wp:inline distT="0" distB="0" distL="0" distR="0" wp14:anchorId="626727F9" wp14:editId="2A7561E3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AD53CC" w14:textId="2DB9731A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D2897" w14:textId="77777777" w:rsidR="00DC356F" w:rsidRDefault="00DC356F" w:rsidP="003856C9">
      <w:pPr>
        <w:spacing w:after="0" w:line="240" w:lineRule="auto"/>
      </w:pPr>
      <w:r>
        <w:separator/>
      </w:r>
    </w:p>
  </w:footnote>
  <w:footnote w:type="continuationSeparator" w:id="0">
    <w:p w14:paraId="73498B28" w14:textId="77777777" w:rsidR="00DC356F" w:rsidRDefault="00DC356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02171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E2F113F" wp14:editId="4EB595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5E4C7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8EDA" w14:textId="2D8E2AAF" w:rsidR="00AB7BBC" w:rsidRDefault="00AB7BBC" w:rsidP="00AB7BBC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B447FDE" wp14:editId="63DFEB52">
          <wp:simplePos x="0" y="0"/>
          <wp:positionH relativeFrom="column">
            <wp:posOffset>1757045</wp:posOffset>
          </wp:positionH>
          <wp:positionV relativeFrom="paragraph">
            <wp:posOffset>-386020</wp:posOffset>
          </wp:positionV>
          <wp:extent cx="3718225" cy="749300"/>
          <wp:effectExtent l="0" t="0" r="3175" b="0"/>
          <wp:wrapTight wrapText="bothSides">
            <wp:wrapPolygon edited="0">
              <wp:start x="0" y="0"/>
              <wp:lineTo x="0" y="21234"/>
              <wp:lineTo x="21545" y="21234"/>
              <wp:lineTo x="21545" y="0"/>
              <wp:lineTo x="0" y="0"/>
            </wp:wrapPolygon>
          </wp:wrapTight>
          <wp:docPr id="14" name="Picture 1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picture containing logo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2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209695" w14:textId="77777777" w:rsidR="00AB7BBC" w:rsidRDefault="00AB7BBC">
    <w:pPr>
      <w:pStyle w:val="Header"/>
    </w:pPr>
  </w:p>
  <w:p w14:paraId="2379EC19" w14:textId="77777777" w:rsidR="00AB7BBC" w:rsidRDefault="00AB7BBC">
    <w:pPr>
      <w:pStyle w:val="Header"/>
    </w:pPr>
  </w:p>
  <w:p w14:paraId="14339081" w14:textId="0C849AA9" w:rsidR="00DC79BB" w:rsidRDefault="00DC79BB">
    <w:pPr>
      <w:pStyle w:val="Header"/>
    </w:pPr>
  </w:p>
  <w:p w14:paraId="7A4C1536" w14:textId="5423E0E0" w:rsidR="004A3B6F" w:rsidRDefault="004A3B6F" w:rsidP="004A3B6F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CC"/>
    <w:rsid w:val="0001135F"/>
    <w:rsid w:val="00046194"/>
    <w:rsid w:val="00052BE1"/>
    <w:rsid w:val="0007412A"/>
    <w:rsid w:val="000E350F"/>
    <w:rsid w:val="0010199E"/>
    <w:rsid w:val="00102D4A"/>
    <w:rsid w:val="001765FE"/>
    <w:rsid w:val="0019561F"/>
    <w:rsid w:val="001B32D2"/>
    <w:rsid w:val="001E769D"/>
    <w:rsid w:val="002153B7"/>
    <w:rsid w:val="00284DDA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56CD3"/>
    <w:rsid w:val="003702FA"/>
    <w:rsid w:val="003856C9"/>
    <w:rsid w:val="00396369"/>
    <w:rsid w:val="003A6036"/>
    <w:rsid w:val="003C4EBD"/>
    <w:rsid w:val="003F4D31"/>
    <w:rsid w:val="003F6B4E"/>
    <w:rsid w:val="0043426C"/>
    <w:rsid w:val="00441EB9"/>
    <w:rsid w:val="00463463"/>
    <w:rsid w:val="0047223F"/>
    <w:rsid w:val="00473EF8"/>
    <w:rsid w:val="004760E5"/>
    <w:rsid w:val="00495C17"/>
    <w:rsid w:val="004A3B6F"/>
    <w:rsid w:val="004C3BA9"/>
    <w:rsid w:val="004D22BB"/>
    <w:rsid w:val="004D449A"/>
    <w:rsid w:val="004F193C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669CC"/>
    <w:rsid w:val="00667595"/>
    <w:rsid w:val="006A3CE7"/>
    <w:rsid w:val="006F500A"/>
    <w:rsid w:val="006F7CE6"/>
    <w:rsid w:val="00743379"/>
    <w:rsid w:val="007803B7"/>
    <w:rsid w:val="00797346"/>
    <w:rsid w:val="007B152F"/>
    <w:rsid w:val="007B2F5C"/>
    <w:rsid w:val="007C5F05"/>
    <w:rsid w:val="007D0648"/>
    <w:rsid w:val="007F2A84"/>
    <w:rsid w:val="007F5DF7"/>
    <w:rsid w:val="00832043"/>
    <w:rsid w:val="00832F81"/>
    <w:rsid w:val="00873EF6"/>
    <w:rsid w:val="008C7CA2"/>
    <w:rsid w:val="008D6CC7"/>
    <w:rsid w:val="008F6337"/>
    <w:rsid w:val="00931472"/>
    <w:rsid w:val="0095582B"/>
    <w:rsid w:val="00962524"/>
    <w:rsid w:val="009722DB"/>
    <w:rsid w:val="009929FE"/>
    <w:rsid w:val="00994628"/>
    <w:rsid w:val="009C5351"/>
    <w:rsid w:val="009C6A50"/>
    <w:rsid w:val="009D12E8"/>
    <w:rsid w:val="00A341AC"/>
    <w:rsid w:val="00A42F91"/>
    <w:rsid w:val="00AA01CA"/>
    <w:rsid w:val="00AB3483"/>
    <w:rsid w:val="00AB7BBC"/>
    <w:rsid w:val="00AC793E"/>
    <w:rsid w:val="00AF1258"/>
    <w:rsid w:val="00AF5696"/>
    <w:rsid w:val="00B01E52"/>
    <w:rsid w:val="00B42BA0"/>
    <w:rsid w:val="00B44B33"/>
    <w:rsid w:val="00B550FC"/>
    <w:rsid w:val="00B64ACD"/>
    <w:rsid w:val="00B7314C"/>
    <w:rsid w:val="00B75061"/>
    <w:rsid w:val="00B759D3"/>
    <w:rsid w:val="00B85871"/>
    <w:rsid w:val="00B93310"/>
    <w:rsid w:val="00BC1F18"/>
    <w:rsid w:val="00BD0809"/>
    <w:rsid w:val="00BD2E58"/>
    <w:rsid w:val="00BE3612"/>
    <w:rsid w:val="00BE48DD"/>
    <w:rsid w:val="00BE70F7"/>
    <w:rsid w:val="00BF6BAB"/>
    <w:rsid w:val="00C007A5"/>
    <w:rsid w:val="00C04FD1"/>
    <w:rsid w:val="00C4403A"/>
    <w:rsid w:val="00C44862"/>
    <w:rsid w:val="00C45DD4"/>
    <w:rsid w:val="00C64E75"/>
    <w:rsid w:val="00C732B6"/>
    <w:rsid w:val="00C86C55"/>
    <w:rsid w:val="00CB76D3"/>
    <w:rsid w:val="00CE6306"/>
    <w:rsid w:val="00CF2B55"/>
    <w:rsid w:val="00D02002"/>
    <w:rsid w:val="00D045CC"/>
    <w:rsid w:val="00D11C4D"/>
    <w:rsid w:val="00D5067A"/>
    <w:rsid w:val="00DA3232"/>
    <w:rsid w:val="00DC356F"/>
    <w:rsid w:val="00DC7179"/>
    <w:rsid w:val="00DC79BB"/>
    <w:rsid w:val="00E34D58"/>
    <w:rsid w:val="00E74434"/>
    <w:rsid w:val="00E941EF"/>
    <w:rsid w:val="00EA79BA"/>
    <w:rsid w:val="00EB1C1B"/>
    <w:rsid w:val="00EB366B"/>
    <w:rsid w:val="00F04ADD"/>
    <w:rsid w:val="00F42246"/>
    <w:rsid w:val="00F4305D"/>
    <w:rsid w:val="00F44EC4"/>
    <w:rsid w:val="00F56435"/>
    <w:rsid w:val="00F77A02"/>
    <w:rsid w:val="00FA07AA"/>
    <w:rsid w:val="00FB0A17"/>
    <w:rsid w:val="00FB6A8F"/>
    <w:rsid w:val="00FE20E6"/>
    <w:rsid w:val="00FE5804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17C101"/>
  <w15:chartTrackingRefBased/>
  <w15:docId w15:val="{E2AECAB8-2937-2C47-8793-C8342F06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F0A22E" w:themeColor="accent1"/>
        <w:bottom w:val="single" w:sz="8" w:space="22" w:color="F0A22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F0A22E" w:themeColor="accent1"/>
        <w:bottom w:val="single" w:sz="8" w:space="7" w:color="F0A22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73EF6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header" Target="head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mailto:sphesihlemaz9420@gmail.com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glossaryDocument" Target="glossary/document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kifahhartley/Library/Containers/com.microsoft.Word/Data/Library/Application%20Support/Microsoft/Office/16.0/DTS/en-GB%7b90029305-075E-614A-B5C6-D50C2F502FB4%7d/%7b955DE93D-6E8D-884B-9732-C0AC780DCD4E%7dtf163927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FF8F9EF2B4274EB42B44585DC2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616D5-410B-7F49-868D-E48174909780}"/>
      </w:docPartPr>
      <w:docPartBody>
        <w:p w:rsidR="00660ADD" w:rsidRDefault="007B3FDD">
          <w:pPr>
            <w:pStyle w:val="62FF8F9EF2B4274EB42B44585DC2AE08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9173AE8B18A74945898630AC1B8E2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21E5-79A9-F441-AA47-190F53EFA055}"/>
      </w:docPartPr>
      <w:docPartBody>
        <w:p w:rsidR="00660ADD" w:rsidRDefault="007B3FDD">
          <w:pPr>
            <w:pStyle w:val="9173AE8B18A74945898630AC1B8E279B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6D84E3D6CE88F849A4D8206362627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9325-C649-4041-B0C7-EBF46DD3856B}"/>
      </w:docPartPr>
      <w:docPartBody>
        <w:p w:rsidR="00660ADD" w:rsidRDefault="007B3FDD">
          <w:pPr>
            <w:pStyle w:val="6D84E3D6CE88F849A4D8206362627570"/>
          </w:pPr>
          <w:r w:rsidRPr="005152F2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74C12706822B664399BDEBBAEC17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D3EF-20AA-B047-AB4D-79C8851B138A}"/>
      </w:docPartPr>
      <w:docPartBody>
        <w:p w:rsidR="00660ADD" w:rsidRDefault="007B3FDD">
          <w:pPr>
            <w:pStyle w:val="74C12706822B664399BDEBBAEC17FB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73377A43913467489663ED459D9E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F0E4-D54A-2245-B5B0-79037E031BF3}"/>
      </w:docPartPr>
      <w:docPartBody>
        <w:p w:rsidR="00660ADD" w:rsidRDefault="007B3FDD">
          <w:pPr>
            <w:pStyle w:val="73377A43913467489663ED459D9EE3C2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B013B6723436A943B25388F546397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5A1E0-C7A7-A141-B367-3FE08A7A0017}"/>
      </w:docPartPr>
      <w:docPartBody>
        <w:p w:rsidR="00660ADD" w:rsidRDefault="007B3FDD">
          <w:pPr>
            <w:pStyle w:val="B013B6723436A943B25388F546397773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0A7E0D0031A52741AA195C495D902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E534E-0F23-0B41-9560-09F3541D1295}"/>
      </w:docPartPr>
      <w:docPartBody>
        <w:p w:rsidR="006650D6" w:rsidRDefault="00C27D9C" w:rsidP="00C27D9C">
          <w:pPr>
            <w:pStyle w:val="0A7E0D0031A52741AA195C495D902014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BC8D220EFC3767458C7477F66706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FF5-49C1-3445-8F3F-FBBDCD7F8A98}"/>
      </w:docPartPr>
      <w:docPartBody>
        <w:p w:rsidR="006650D6" w:rsidRDefault="00C27D9C" w:rsidP="00C27D9C">
          <w:pPr>
            <w:pStyle w:val="BC8D220EFC3767458C7477F6670660CE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8A99BD22C6E0E64C95F9314E70FB3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54085-C52E-794B-8301-2B9900A91070}"/>
      </w:docPartPr>
      <w:docPartBody>
        <w:p w:rsidR="006650D6" w:rsidRDefault="00C27D9C" w:rsidP="00C27D9C">
          <w:pPr>
            <w:pStyle w:val="8A99BD22C6E0E64C95F9314E70FB35DA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15792881C955FF44B30089DD6E48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67FA5-601C-8D46-8BF5-2E7997E61A27}"/>
      </w:docPartPr>
      <w:docPartBody>
        <w:p w:rsidR="006650D6" w:rsidRDefault="00C27D9C" w:rsidP="00C27D9C">
          <w:pPr>
            <w:pStyle w:val="15792881C955FF44B30089DD6E487235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F70C3270A956134384682B7F2CB09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7F762-DA7F-9F41-A773-865909AFA201}"/>
      </w:docPartPr>
      <w:docPartBody>
        <w:p w:rsidR="006650D6" w:rsidRDefault="00C27D9C" w:rsidP="00C27D9C">
          <w:pPr>
            <w:pStyle w:val="F70C3270A956134384682B7F2CB09828"/>
          </w:pPr>
          <w:r w:rsidRPr="00473EF8">
            <w:rPr>
              <w:lang w:val="en-GB" w:bidi="en-GB"/>
            </w:rPr>
            <w:t>Think about the size of the teams you've led, the number of projects you've managed successfully or the number of articles you've written.</w:t>
          </w:r>
        </w:p>
      </w:docPartBody>
    </w:docPart>
    <w:docPart>
      <w:docPartPr>
        <w:name w:val="590FE2BA5D759544889AF9D2D445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5C67-95CA-1E41-BE8E-66ACBB61C34B}"/>
      </w:docPartPr>
      <w:docPartBody>
        <w:p w:rsidR="006650D6" w:rsidRDefault="00C27D9C" w:rsidP="00C27D9C">
          <w:pPr>
            <w:pStyle w:val="590FE2BA5D759544889AF9D2D445D3EF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F83F6557DC03A645B2FF79086907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C4F0E-A609-6C48-B8EC-146A79C6276D}"/>
      </w:docPartPr>
      <w:docPartBody>
        <w:p w:rsidR="006650D6" w:rsidRDefault="00C27D9C" w:rsidP="00C27D9C">
          <w:pPr>
            <w:pStyle w:val="F83F6557DC03A645B2FF79086907ACD5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2D4182768C6A224B9D08BBEA077A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9D25-59EC-0D43-9964-34BAC34C3262}"/>
      </w:docPartPr>
      <w:docPartBody>
        <w:p w:rsidR="006650D6" w:rsidRDefault="00C27D9C" w:rsidP="00C27D9C">
          <w:pPr>
            <w:pStyle w:val="2D4182768C6A224B9D08BBEA077A0D46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C59326CD7C026247A741A240BBAD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BF75-FC43-F04A-945F-6A4136008DDD}"/>
      </w:docPartPr>
      <w:docPartBody>
        <w:p w:rsidR="006650D6" w:rsidRDefault="00C27D9C" w:rsidP="00C27D9C">
          <w:pPr>
            <w:pStyle w:val="C59326CD7C026247A741A240BBAD886B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613DB210104A5B4A9DCF857E6AF76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DA8BD-1D44-844D-8AFE-1746DFBA6D8C}"/>
      </w:docPartPr>
      <w:docPartBody>
        <w:p w:rsidR="006650D6" w:rsidRDefault="00C27D9C" w:rsidP="00C27D9C">
          <w:pPr>
            <w:pStyle w:val="613DB210104A5B4A9DCF857E6AF76846"/>
          </w:pPr>
          <w:r w:rsidRPr="007B2F5C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DD"/>
    <w:rsid w:val="00660ADD"/>
    <w:rsid w:val="006650D6"/>
    <w:rsid w:val="007B3FDD"/>
    <w:rsid w:val="00C27D9C"/>
    <w:rsid w:val="00D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F8F9EF2B4274EB42B44585DC2AE08">
    <w:name w:val="62FF8F9EF2B4274EB42B44585DC2AE08"/>
  </w:style>
  <w:style w:type="paragraph" w:customStyle="1" w:styleId="9173AE8B18A74945898630AC1B8E279B">
    <w:name w:val="9173AE8B18A74945898630AC1B8E279B"/>
  </w:style>
  <w:style w:type="paragraph" w:customStyle="1" w:styleId="6D84E3D6CE88F849A4D8206362627570">
    <w:name w:val="6D84E3D6CE88F849A4D8206362627570"/>
  </w:style>
  <w:style w:type="paragraph" w:customStyle="1" w:styleId="74C12706822B664399BDEBBAEC17FB5D">
    <w:name w:val="74C12706822B664399BDEBBAEC17FB5D"/>
  </w:style>
  <w:style w:type="paragraph" w:customStyle="1" w:styleId="73377A43913467489663ED459D9EE3C2">
    <w:name w:val="73377A43913467489663ED459D9EE3C2"/>
  </w:style>
  <w:style w:type="paragraph" w:customStyle="1" w:styleId="B013B6723436A943B25388F546397773">
    <w:name w:val="B013B6723436A943B25388F546397773"/>
  </w:style>
  <w:style w:type="paragraph" w:customStyle="1" w:styleId="0A7E0D0031A52741AA195C495D902014">
    <w:name w:val="0A7E0D0031A52741AA195C495D902014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BC8D220EFC3767458C7477F6670660CE">
    <w:name w:val="BC8D220EFC3767458C7477F6670660CE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8A99BD22C6E0E64C95F9314E70FB35DA">
    <w:name w:val="8A99BD22C6E0E64C95F9314E70FB35DA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15792881C955FF44B30089DD6E487235">
    <w:name w:val="15792881C955FF44B30089DD6E487235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F70C3270A956134384682B7F2CB09828">
    <w:name w:val="F70C3270A956134384682B7F2CB09828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590FE2BA5D759544889AF9D2D445D3EF">
    <w:name w:val="590FE2BA5D759544889AF9D2D445D3EF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F83F6557DC03A645B2FF79086907ACD5">
    <w:name w:val="F83F6557DC03A645B2FF79086907ACD5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2D4182768C6A224B9D08BBEA077A0D46">
    <w:name w:val="2D4182768C6A224B9D08BBEA077A0D46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C59326CD7C026247A741A240BBAD886B">
    <w:name w:val="C59326CD7C026247A741A240BBAD886B"/>
    <w:rsid w:val="00C27D9C"/>
    <w:pPr>
      <w:spacing w:after="160" w:line="259" w:lineRule="auto"/>
    </w:pPr>
    <w:rPr>
      <w:sz w:val="22"/>
      <w:szCs w:val="22"/>
      <w:lang w:eastAsia="en-US"/>
    </w:rPr>
  </w:style>
  <w:style w:type="paragraph" w:customStyle="1" w:styleId="613DB210104A5B4A9DCF857E6AF76846">
    <w:name w:val="613DB210104A5B4A9DCF857E6AF76846"/>
    <w:rsid w:val="00C27D9C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%7b955DE93D-6E8D-884B-9732-C0AC780DCD4E%7dtf16392740.dotx</Template>
  <TotalTime>18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 Charlotte  Mazibuko</dc:creator>
  <cp:keywords/>
  <dc:description/>
  <cp:lastModifiedBy>Guest User</cp:lastModifiedBy>
  <cp:revision>20</cp:revision>
  <dcterms:created xsi:type="dcterms:W3CDTF">2021-03-29T13:06:00Z</dcterms:created>
  <dcterms:modified xsi:type="dcterms:W3CDTF">2021-04-12T08:11:00Z</dcterms:modified>
</cp:coreProperties>
</file>