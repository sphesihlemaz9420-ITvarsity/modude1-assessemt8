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4021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14:paraId="309BA8FC" w14:textId="77777777" w:rsidTr="00A341AC">
        <w:tc>
          <w:tcPr>
            <w:tcW w:w="2922" w:type="dxa"/>
          </w:tcPr>
          <w:p w14:paraId="566F6A6F" w14:textId="2710DA58" w:rsidR="00B93310" w:rsidRPr="005152F2" w:rsidRDefault="00B64ACD" w:rsidP="00A341AC">
            <w:pPr>
              <w:pStyle w:val="Heading1"/>
            </w:pPr>
            <w:r>
              <w:t>Sphe</w:t>
            </w:r>
            <w:sdt>
              <w:sdtPr>
                <w:alias w:val="Your Name:"/>
                <w:tag w:val="Your Name:"/>
                <w:id w:val="-1220516334"/>
                <w:placeholder>
                  <w:docPart w:val="62FF8F9EF2B4274EB42B44585DC2AE0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t>sihle</w:t>
                </w:r>
                <w:r w:rsidR="00C86C55">
                  <w:t xml:space="preserve"> Charlotte </w:t>
                </w:r>
                <w:r>
                  <w:t xml:space="preserve"> Mazibuko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F0A22E" w:themeColor="accent1"/>
                <w:bottom w:val="single" w:sz="8" w:space="0" w:color="F0A22E" w:themeColor="accent1"/>
                <w:insideH w:val="single" w:sz="8" w:space="0" w:color="F0A22E" w:themeColor="accent1"/>
                <w:insideV w:val="single" w:sz="8" w:space="0" w:color="F0A22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5152F2" w14:paraId="0D9678C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B531698" w14:textId="77777777" w:rsidR="00441EB9" w:rsidRDefault="00441EB9" w:rsidP="003C68BB">
                  <w:pPr>
                    <w:pStyle w:val="Heading3"/>
                    <w:framePr w:hSpace="180" w:wrap="around" w:vAnchor="page" w:hAnchor="margin" w:y="4021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9C15E87" wp14:editId="06598CD8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20B4733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f0a22e [3204]" strokecolor="#f0a22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f0a22e [3204]" strokecolor="#f0a22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D29248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0A3F634" w14:textId="63CAA9CF" w:rsidR="00441EB9" w:rsidRDefault="0033042E" w:rsidP="003C68BB">
                  <w:pPr>
                    <w:pStyle w:val="Heading3"/>
                    <w:framePr w:hSpace="180" w:wrap="around" w:vAnchor="page" w:hAnchor="margin" w:y="4021"/>
                  </w:pPr>
                  <w:hyperlink r:id="rId6" w:history="1">
                    <w:r w:rsidR="00056BB6" w:rsidRPr="00BE69A4">
                      <w:rPr>
                        <w:rStyle w:val="Hyperlink"/>
                      </w:rPr>
                      <w:t>Sphesihlemaz9420@gmail.com</w:t>
                    </w:r>
                  </w:hyperlink>
                  <w:r w:rsidR="00056BB6">
                    <w:t xml:space="preserve"> </w:t>
                  </w:r>
                </w:p>
              </w:tc>
            </w:tr>
            <w:tr w:rsidR="00441EB9" w:rsidRPr="005152F2" w14:paraId="689D4D6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E6AF747" w14:textId="77777777" w:rsidR="00441EB9" w:rsidRDefault="00441EB9" w:rsidP="003C68BB">
                  <w:pPr>
                    <w:pStyle w:val="Heading3"/>
                    <w:framePr w:hSpace="180" w:wrap="around" w:vAnchor="page" w:hAnchor="margin" w:y="4021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F0D031F" wp14:editId="347CFB48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9E5E88B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f0a22e [3204]" strokecolor="#f0a22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f0a22e [3204]" strokecolor="#f0a22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92431C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5AEACB2" w14:textId="542DFD35" w:rsidR="00441EB9" w:rsidRDefault="00B7314C" w:rsidP="003C68BB">
                  <w:pPr>
                    <w:pStyle w:val="Heading3"/>
                    <w:framePr w:hSpace="180" w:wrap="around" w:vAnchor="page" w:hAnchor="margin" w:y="4021"/>
                  </w:pPr>
                  <w:r>
                    <w:t>060684</w:t>
                  </w:r>
                  <w:r w:rsidR="00284DDA">
                    <w:t>8906</w:t>
                  </w:r>
                </w:p>
              </w:tc>
            </w:tr>
            <w:tr w:rsidR="00441EB9" w:rsidRPr="005152F2" w14:paraId="0BC781E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C96AF15" w14:textId="77777777" w:rsidR="00441EB9" w:rsidRDefault="00441EB9" w:rsidP="003C68BB">
                  <w:pPr>
                    <w:pStyle w:val="Heading3"/>
                    <w:framePr w:hSpace="180" w:wrap="around" w:vAnchor="page" w:hAnchor="margin" w:y="4021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5BF3211" wp14:editId="39C0D791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1101401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f0a22e [3204]" strokecolor="#f0a22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f0a22e [3204]" strokecolor="#f0a22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967BB4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FCF93D8" w14:textId="77777777" w:rsidR="00441EB9" w:rsidRDefault="0033042E" w:rsidP="003C68BB">
                  <w:pPr>
                    <w:pStyle w:val="Heading3"/>
                    <w:framePr w:hSpace="180" w:wrap="around" w:vAnchor="page" w:hAnchor="margin" w:y="4021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9173AE8B18A74945898630AC1B8E27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rPr>
                          <w:lang w:val="en-GB" w:bidi="en-GB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5152F2" w14:paraId="1C573E1F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B879B21" w14:textId="77777777" w:rsidR="00441EB9" w:rsidRPr="00441EB9" w:rsidRDefault="0033042E" w:rsidP="003C68BB">
                  <w:pPr>
                    <w:pStyle w:val="Heading3"/>
                    <w:framePr w:hSpace="180" w:wrap="around" w:vAnchor="page" w:hAnchor="margin" w:y="4021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6D84E3D6CE88F849A4D82063626275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2C41610E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9F6EBEC" w14:textId="439BE799" w:rsidR="002C77B9" w:rsidRDefault="0033042E" w:rsidP="003C68BB">
                  <w:pPr>
                    <w:pStyle w:val="Heading3"/>
                    <w:framePr w:hSpace="180" w:wrap="around" w:vAnchor="page" w:hAnchor="margin" w:y="402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4C12706822B664399BDEBBAEC17FB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70C5B391" w14:textId="77777777" w:rsidR="005A7E57" w:rsidRDefault="00616FF4" w:rsidP="003C68BB">
                  <w:pPr>
                    <w:pStyle w:val="GraphicElement"/>
                    <w:framePr w:hSpace="180" w:wrap="around" w:vAnchor="page" w:hAnchor="margin" w:y="4021"/>
                  </w:pPr>
                  <w:r>
                    <mc:AlternateContent>
                      <mc:Choice Requires="wps">
                        <w:drawing>
                          <wp:inline distT="0" distB="0" distL="0" distR="0" wp14:anchorId="26DC610F" wp14:editId="361AAA6C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774E51A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f0a22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B86C506" w14:textId="18B7D303" w:rsidR="005A7E57" w:rsidRDefault="00B24970" w:rsidP="003C68BB">
                  <w:pPr>
                    <w:framePr w:hSpace="180" w:wrap="around" w:vAnchor="page" w:hAnchor="margin" w:y="4021"/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61312" behindDoc="0" locked="0" layoutInCell="1" allowOverlap="1" wp14:anchorId="3A18EC8D" wp14:editId="41728BD3">
                        <wp:simplePos x="0" y="0"/>
                        <wp:positionH relativeFrom="column">
                          <wp:posOffset>68</wp:posOffset>
                        </wp:positionH>
                        <wp:positionV relativeFrom="paragraph">
                          <wp:posOffset>928885</wp:posOffset>
                        </wp:positionV>
                        <wp:extent cx="1976755" cy="3628853"/>
                        <wp:effectExtent l="0" t="0" r="4445" b="0"/>
                        <wp:wrapTopAndBottom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976755" cy="36288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73377A43913467489663ED459D9EE3C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val="en-GB" w:bidi="en-GB"/>
                        </w:rPr>
                        <w:t>To get s</w:t>
                      </w:r>
                      <w:r w:rsidR="00D11C4D">
                        <w:rPr>
                          <w:lang w:val="en-GB" w:bidi="en-GB"/>
                        </w:rPr>
                        <w:t>tarted, click the placeholder text</w:t>
                      </w:r>
                      <w:r w:rsidR="005A7E57" w:rsidRPr="007B2F5C">
                        <w:rPr>
                          <w:lang w:val="en-GB" w:bidi="en-GB"/>
                        </w:rPr>
                        <w:t xml:space="preserve"> and start typing. Be brief: use one or two sentences.</w:t>
                      </w:r>
                    </w:sdtContent>
                  </w:sdt>
                </w:p>
              </w:tc>
            </w:tr>
            <w:tr w:rsidR="00463463" w:rsidRPr="005152F2" w14:paraId="3220CFF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33522E3" w14:textId="70FA1019" w:rsidR="005A7E57" w:rsidRDefault="00495C17" w:rsidP="003C68BB">
                  <w:pPr>
                    <w:pStyle w:val="Heading3"/>
                    <w:framePr w:hSpace="180" w:wrap="around" w:vAnchor="page" w:hAnchor="margin" w:y="4021"/>
                  </w:pPr>
                  <w:r>
                    <w:lastRenderedPageBreak/>
                    <w:t xml:space="preserve">Bookings and house keeping </w:t>
                  </w:r>
                </w:p>
                <w:p w14:paraId="08883F47" w14:textId="77777777" w:rsidR="00616FF4" w:rsidRPr="005A7E57" w:rsidRDefault="00616FF4" w:rsidP="003C68BB">
                  <w:pPr>
                    <w:pStyle w:val="GraphicElement"/>
                    <w:framePr w:hSpace="180" w:wrap="around" w:vAnchor="page" w:hAnchor="margin" w:y="4021"/>
                  </w:pPr>
                  <w:r>
                    <mc:AlternateContent>
                      <mc:Choice Requires="wps">
                        <w:drawing>
                          <wp:inline distT="0" distB="0" distL="0" distR="0" wp14:anchorId="4187D6B8" wp14:editId="3808B56C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96DF033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f0a22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0BB3CB9" w14:textId="77777777" w:rsidR="00463463" w:rsidRDefault="000D1B6C" w:rsidP="003C68BB">
                  <w:pPr>
                    <w:framePr w:hSpace="180" w:wrap="around" w:vAnchor="page" w:hAnchor="margin" w:y="4021"/>
                  </w:pPr>
                  <w:r>
                    <w:t xml:space="preserve">Am good  in communication </w:t>
                  </w:r>
                  <w:r w:rsidR="004E0D80">
                    <w:t>and working with people.</w:t>
                  </w:r>
                </w:p>
                <w:p w14:paraId="6DF02DFA" w14:textId="7408A528" w:rsidR="00FC5924" w:rsidRPr="005152F2" w:rsidRDefault="004E0D80" w:rsidP="003C68BB">
                  <w:pPr>
                    <w:framePr w:hSpace="180" w:wrap="around" w:vAnchor="page" w:hAnchor="margin" w:y="4021"/>
                  </w:pPr>
                  <w:r>
                    <w:t xml:space="preserve">Am good in planning </w:t>
                  </w:r>
                  <w:r w:rsidR="00930CDF">
                    <w:t xml:space="preserve">and doing event </w:t>
                  </w:r>
                  <w:r w:rsidR="00FC5924">
                    <w:t>coordinating .</w:t>
                  </w:r>
                </w:p>
              </w:tc>
            </w:tr>
          </w:tbl>
          <w:p w14:paraId="2FD66822" w14:textId="21A79D0C" w:rsidR="00B93310" w:rsidRPr="005152F2" w:rsidRDefault="00B93310" w:rsidP="00A341AC"/>
        </w:tc>
        <w:tc>
          <w:tcPr>
            <w:tcW w:w="699" w:type="dxa"/>
          </w:tcPr>
          <w:p w14:paraId="4F65A56F" w14:textId="77777777" w:rsidR="00B93310" w:rsidRPr="005152F2" w:rsidRDefault="00B93310" w:rsidP="00A341AC"/>
        </w:tc>
        <w:tc>
          <w:tcPr>
            <w:tcW w:w="5981" w:type="dxa"/>
          </w:tcPr>
          <w:tbl>
            <w:tblPr>
              <w:tblW w:w="11962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  <w:gridCol w:w="5981"/>
            </w:tblGrid>
            <w:tr w:rsidR="00AC793E" w14:paraId="7FA28F3D" w14:textId="6AA2491D" w:rsidTr="00AC793E">
              <w:trPr>
                <w:trHeight w:val="4104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9887F4D" w14:textId="234844EC" w:rsidR="00AC793E" w:rsidRPr="00AC793E" w:rsidRDefault="00102D4A" w:rsidP="003C68BB">
                  <w:pPr>
                    <w:pStyle w:val="Heading2"/>
                    <w:framePr w:hSpace="180" w:wrap="around" w:vAnchor="page" w:hAnchor="margin" w:y="4021"/>
                  </w:pPr>
                  <w:r>
                    <w:t xml:space="preserve">Bookings and house keeping </w:t>
                  </w:r>
                </w:p>
                <w:p w14:paraId="548856A2" w14:textId="77777777" w:rsidR="00AC793E" w:rsidRPr="0043426C" w:rsidRDefault="0033042E" w:rsidP="003C68BB">
                  <w:pPr>
                    <w:pStyle w:val="Heading4"/>
                    <w:framePr w:hSpace="180" w:wrap="around" w:vAnchor="page" w:hAnchor="margin" w:y="4021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0A7E0D0031A52741AA195C495D9020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793E" w:rsidRPr="0043426C">
                        <w:rPr>
                          <w:lang w:val="en-GB" w:bidi="en-GB"/>
                        </w:rPr>
                        <w:t>Job Title/Company</w:t>
                      </w:r>
                    </w:sdtContent>
                  </w:sdt>
                </w:p>
                <w:p w14:paraId="0D705E65" w14:textId="77777777" w:rsidR="00AC793E" w:rsidRPr="005152F2" w:rsidRDefault="0033042E" w:rsidP="003C68BB">
                  <w:pPr>
                    <w:pStyle w:val="Heading5"/>
                    <w:framePr w:hSpace="180" w:wrap="around" w:vAnchor="page" w:hAnchor="margin" w:y="4021"/>
                  </w:pPr>
                  <w:sdt>
                    <w:sdtPr>
                      <w:alias w:val="Enter Dates from – to:"/>
                      <w:tag w:val="Enter Dates from – to:"/>
                      <w:id w:val="-1914612906"/>
                      <w:placeholder>
                        <w:docPart w:val="BC8D220EFC3767458C7477F6670660C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793E">
                        <w:rPr>
                          <w:lang w:val="en-GB" w:bidi="en-GB"/>
                        </w:rPr>
                        <w:t>Dates from – to</w:t>
                      </w:r>
                    </w:sdtContent>
                  </w:sdt>
                </w:p>
                <w:p w14:paraId="44E9F65E" w14:textId="0A2D68AF" w:rsidR="00117C86" w:rsidRDefault="00AF5696" w:rsidP="003C68BB">
                  <w:pPr>
                    <w:framePr w:hSpace="180" w:wrap="around" w:vAnchor="page" w:hAnchor="margin" w:y="4021"/>
                  </w:pPr>
                  <w:proofErr w:type="spellStart"/>
                  <w:r>
                    <w:t>Nyameko</w:t>
                  </w:r>
                  <w:proofErr w:type="spellEnd"/>
                  <w:r>
                    <w:t xml:space="preserve"> B&amp;B </w:t>
                  </w:r>
                </w:p>
                <w:p w14:paraId="0B15C457" w14:textId="0B4E3C61" w:rsidR="00470DC0" w:rsidRPr="00117C86" w:rsidRDefault="00470DC0" w:rsidP="003C68BB">
                  <w:pPr>
                    <w:framePr w:hSpace="180" w:wrap="around" w:vAnchor="page" w:hAnchor="margin" w:y="4021"/>
                  </w:pPr>
                  <w:r>
                    <w:t>Roots</w:t>
                  </w:r>
                </w:p>
                <w:p w14:paraId="7B4776B9" w14:textId="65148CF1" w:rsidR="00AC793E" w:rsidRDefault="00AC793E" w:rsidP="003C68BB">
                  <w:pPr>
                    <w:framePr w:hSpace="180" w:wrap="around" w:vAnchor="page" w:hAnchor="margin" w:y="4021"/>
                  </w:pPr>
                </w:p>
              </w:tc>
              <w:tc>
                <w:tcPr>
                  <w:tcW w:w="5981" w:type="dxa"/>
                </w:tcPr>
                <w:p w14:paraId="15D0B307" w14:textId="77777777" w:rsidR="00AC793E" w:rsidRDefault="003A6036" w:rsidP="003C68BB">
                  <w:pPr>
                    <w:pStyle w:val="Heading2"/>
                    <w:framePr w:hSpace="180" w:wrap="around" w:vAnchor="page" w:hAnchor="margin" w:y="4021"/>
                  </w:pPr>
                  <w:r>
                    <w:t>G</w:t>
                  </w:r>
                </w:p>
                <w:p w14:paraId="6EDBC875" w14:textId="2AFBB80E" w:rsidR="003A6036" w:rsidRDefault="003A6036" w:rsidP="003C68BB">
                  <w:pPr>
                    <w:pStyle w:val="Heading2"/>
                    <w:framePr w:hSpace="180" w:wrap="around" w:vAnchor="page" w:hAnchor="margin" w:y="4021"/>
                  </w:pPr>
                </w:p>
              </w:tc>
            </w:tr>
            <w:tr w:rsidR="00AC793E" w14:paraId="3D74BF5A" w14:textId="00A61211" w:rsidTr="00AC793E">
              <w:trPr>
                <w:trHeight w:val="3672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A5E1711" w14:textId="77777777" w:rsidR="00AC793E" w:rsidRPr="005152F2" w:rsidRDefault="0033042E" w:rsidP="003C68BB">
                  <w:pPr>
                    <w:pStyle w:val="Heading2"/>
                    <w:framePr w:hSpace="180" w:wrap="around" w:vAnchor="page" w:hAnchor="margin" w:y="402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90FE2BA5D759544889AF9D2D445D3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793E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sdt>
                  <w:sdtPr>
                    <w:alias w:val="Degree or Qualification/Date Earned:"/>
                    <w:tag w:val="Degree or Qualification/Date Earned:"/>
                    <w:id w:val="634905938"/>
                    <w:placeholder>
                      <w:docPart w:val="F83F6557DC03A645B2FF79086907ACD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6A79D0D" w14:textId="77777777" w:rsidR="00AC793E" w:rsidRPr="0043426C" w:rsidRDefault="00AC793E" w:rsidP="003C68BB">
                      <w:pPr>
                        <w:pStyle w:val="Heading4"/>
                        <w:framePr w:hSpace="180" w:wrap="around" w:vAnchor="page" w:hAnchor="margin" w:y="4021"/>
                      </w:pPr>
                      <w:r w:rsidRPr="0043426C">
                        <w:rPr>
                          <w:lang w:val="en-GB" w:bidi="en-GB"/>
                        </w:rPr>
                        <w:t>Degree or Qualification/Date Earned</w:t>
                      </w:r>
                    </w:p>
                  </w:sdtContent>
                </w:sdt>
                <w:p w14:paraId="4C61A800" w14:textId="69BDE1E0" w:rsidR="00AC793E" w:rsidRDefault="00164746" w:rsidP="003C68BB">
                  <w:pPr>
                    <w:pStyle w:val="Heading5"/>
                    <w:framePr w:hSpace="180" w:wrap="around" w:vAnchor="page" w:hAnchor="margin" w:y="4021"/>
                  </w:pPr>
                  <w:r>
                    <w:t xml:space="preserve">Galileo </w:t>
                  </w:r>
                </w:p>
                <w:p w14:paraId="348F3A33" w14:textId="61A6B04E" w:rsidR="00DC6B48" w:rsidRDefault="00423049" w:rsidP="003C68BB">
                  <w:pPr>
                    <w:framePr w:hSpace="180" w:wrap="around" w:vAnchor="page" w:hAnchor="margin" w:y="4021"/>
                  </w:pPr>
                  <w:r>
                    <w:t>Entrepreneurship NQF</w:t>
                  </w:r>
                  <w:r w:rsidR="00D02537">
                    <w:t xml:space="preserve"> </w:t>
                  </w:r>
                  <w:r>
                    <w:t>LEVEL 1</w:t>
                  </w:r>
                </w:p>
                <w:p w14:paraId="369B2317" w14:textId="1392B527" w:rsidR="00637135" w:rsidRDefault="00A92F81" w:rsidP="003C68BB">
                  <w:pPr>
                    <w:framePr w:hSpace="180" w:wrap="around" w:vAnchor="page" w:hAnchor="margin" w:y="4021"/>
                  </w:pPr>
                  <w:r>
                    <w:t xml:space="preserve">Tourism </w:t>
                  </w:r>
                  <w:r w:rsidR="00275613">
                    <w:t>Level 2,3and 4</w:t>
                  </w:r>
                </w:p>
                <w:p w14:paraId="7E3C5CF9" w14:textId="56ADBF12" w:rsidR="00275613" w:rsidRPr="00DC6B48" w:rsidRDefault="00275613" w:rsidP="003C68BB">
                  <w:pPr>
                    <w:framePr w:hSpace="180" w:wrap="around" w:vAnchor="page" w:hAnchor="margin" w:y="4021"/>
                  </w:pPr>
                  <w:r>
                    <w:t xml:space="preserve">Call Centre </w:t>
                  </w:r>
                </w:p>
                <w:p w14:paraId="27200358" w14:textId="63E4964D" w:rsidR="009760F1" w:rsidRPr="009760F1" w:rsidRDefault="009760F1" w:rsidP="003C68BB">
                  <w:pPr>
                    <w:framePr w:hSpace="180" w:wrap="around" w:vAnchor="page" w:hAnchor="margin" w:y="4021"/>
                    <w:jc w:val="both"/>
                  </w:pPr>
                </w:p>
                <w:p w14:paraId="347B579F" w14:textId="22E087CD" w:rsidR="00CB76D3" w:rsidRDefault="00CB76D3" w:rsidP="003C68BB">
                  <w:pPr>
                    <w:framePr w:hSpace="180" w:wrap="around" w:vAnchor="page" w:hAnchor="margin" w:y="4021"/>
                    <w:jc w:val="both"/>
                  </w:pPr>
                </w:p>
                <w:p w14:paraId="5B00817F" w14:textId="058B0265" w:rsidR="000E350F" w:rsidRDefault="000E350F" w:rsidP="003C68BB">
                  <w:pPr>
                    <w:framePr w:hSpace="180" w:wrap="around" w:vAnchor="page" w:hAnchor="margin" w:y="4021"/>
                    <w:jc w:val="both"/>
                  </w:pPr>
                </w:p>
              </w:tc>
              <w:tc>
                <w:tcPr>
                  <w:tcW w:w="5981" w:type="dxa"/>
                </w:tcPr>
                <w:p w14:paraId="7E0FB677" w14:textId="77777777" w:rsidR="00AC793E" w:rsidRDefault="00AC793E" w:rsidP="003C68BB">
                  <w:pPr>
                    <w:pStyle w:val="Heading2"/>
                    <w:framePr w:hSpace="180" w:wrap="around" w:vAnchor="page" w:hAnchor="margin" w:y="4021"/>
                  </w:pPr>
                </w:p>
              </w:tc>
            </w:tr>
            <w:tr w:rsidR="00AC793E" w14:paraId="6F33D77F" w14:textId="3BD7FE73" w:rsidTr="00AC793E">
              <w:tc>
                <w:tcPr>
                  <w:tcW w:w="5981" w:type="dxa"/>
                </w:tcPr>
                <w:p w14:paraId="42DDADD8" w14:textId="77777777" w:rsidR="00AC793E" w:rsidRPr="005152F2" w:rsidRDefault="0033042E" w:rsidP="003C68BB">
                  <w:pPr>
                    <w:pStyle w:val="Heading2"/>
                    <w:framePr w:hSpace="180" w:wrap="around" w:vAnchor="page" w:hAnchor="margin" w:y="402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C59326CD7C026247A741A240BBAD886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793E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p w14:paraId="1F5BFAF5" w14:textId="77777777" w:rsidR="00AC793E" w:rsidRDefault="009237C7" w:rsidP="003C68BB">
                  <w:pPr>
                    <w:framePr w:hSpace="180" w:wrap="around" w:vAnchor="page" w:hAnchor="margin" w:y="4021"/>
                  </w:pPr>
                  <w:r>
                    <w:t xml:space="preserve">I’m a </w:t>
                  </w:r>
                  <w:r w:rsidR="00B46544">
                    <w:t xml:space="preserve">event coordinator at </w:t>
                  </w:r>
                  <w:r w:rsidR="00E63504">
                    <w:t>church</w:t>
                  </w:r>
                  <w:r w:rsidR="00B46544">
                    <w:t xml:space="preserve"> and </w:t>
                  </w:r>
                  <w:r w:rsidR="00E63504">
                    <w:t xml:space="preserve">I did </w:t>
                  </w:r>
                  <w:r w:rsidR="008567D5">
                    <w:t xml:space="preserve">part time at </w:t>
                  </w:r>
                  <w:proofErr w:type="spellStart"/>
                  <w:r w:rsidR="008567D5">
                    <w:t>Inyameko</w:t>
                  </w:r>
                  <w:proofErr w:type="spellEnd"/>
                  <w:r w:rsidR="008567D5">
                    <w:t xml:space="preserve"> B&amp;B </w:t>
                  </w:r>
                </w:p>
                <w:p w14:paraId="649D224C" w14:textId="77777777" w:rsidR="00E213E7" w:rsidRDefault="00E213E7" w:rsidP="003C68BB">
                  <w:pPr>
                    <w:framePr w:hSpace="180" w:wrap="around" w:vAnchor="page" w:hAnchor="margin" w:y="4021"/>
                  </w:pPr>
                  <w:r>
                    <w:t xml:space="preserve">We hosted </w:t>
                  </w:r>
                  <w:r w:rsidR="00580D36">
                    <w:t xml:space="preserve">events and </w:t>
                  </w:r>
                  <w:r w:rsidR="006C45D1">
                    <w:t>I did house kipping and bookings.</w:t>
                  </w:r>
                  <w:r w:rsidR="00502AE1">
                    <w:t xml:space="preserve"> </w:t>
                  </w:r>
                </w:p>
                <w:p w14:paraId="4D63229E" w14:textId="34909D8B" w:rsidR="00502AE1" w:rsidRDefault="00502AE1" w:rsidP="003C68BB">
                  <w:pPr>
                    <w:framePr w:hSpace="180" w:wrap="around" w:vAnchor="page" w:hAnchor="margin" w:y="4021"/>
                  </w:pPr>
                  <w:r>
                    <w:t xml:space="preserve">I did </w:t>
                  </w:r>
                  <w:r w:rsidR="00053E87">
                    <w:t>cooking in Roots.</w:t>
                  </w:r>
                </w:p>
              </w:tc>
              <w:tc>
                <w:tcPr>
                  <w:tcW w:w="5981" w:type="dxa"/>
                </w:tcPr>
                <w:p w14:paraId="68495386" w14:textId="77777777" w:rsidR="00AC793E" w:rsidRDefault="00AC793E" w:rsidP="003C68BB">
                  <w:pPr>
                    <w:pStyle w:val="Heading2"/>
                    <w:framePr w:hSpace="180" w:wrap="around" w:vAnchor="page" w:hAnchor="margin" w:y="4021"/>
                  </w:pPr>
                </w:p>
              </w:tc>
            </w:tr>
          </w:tbl>
          <w:p w14:paraId="32DF03A5" w14:textId="12B9C300" w:rsidR="008F6337" w:rsidRPr="005152F2" w:rsidRDefault="008F6337" w:rsidP="00A341AC"/>
        </w:tc>
      </w:tr>
    </w:tbl>
    <w:p w14:paraId="5EAE8F6E" w14:textId="5F26D7FB" w:rsidR="00E941EF" w:rsidRDefault="003B0B12" w:rsidP="0019561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6FA93" wp14:editId="769D8E91">
                <wp:simplePos x="0" y="0"/>
                <wp:positionH relativeFrom="column">
                  <wp:posOffset>-793115</wp:posOffset>
                </wp:positionH>
                <wp:positionV relativeFrom="paragraph">
                  <wp:posOffset>746125</wp:posOffset>
                </wp:positionV>
                <wp:extent cx="3625215" cy="4398010"/>
                <wp:effectExtent l="0" t="0" r="1333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25215" cy="439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22E6F" w14:textId="77777777" w:rsidR="001E769D" w:rsidRDefault="001E769D" w:rsidP="001E76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6FA93" id="Oval 1" o:spid="_x0000_s1026" style="position:absolute;left:0;text-align:left;margin-left:-62.45pt;margin-top:58.75pt;width:285.45pt;height:346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D8bKAAgAAWgUAAA4AAABkcnMvZTJvRG9jLnhtbKxU308bMQx+n7T/Icr7uLa0DKpeUQVi&#13;&#10;m4QADSae01zSi5TEWZL2rvvr5+R+gAbaw7R7ONmx/dn+Ymd12RpNDsIHBbak05MJJcJyqJTdlfTH&#13;&#10;082nc0pCZLZiGqwo6VEEern++GHVuKWYQQ26Ep4giA3LxpW0jtEtiyLwWhgWTsAJi0YJ3rCIqt8V&#13;&#10;lWcNohtdzCaTs6IBXzkPXISAp9edka4zvpSCx3spg4hElxRri/nv83+b/8V6xZY7z1yteF8H+4cy&#13;&#10;DFMWs45Q1ywysvfqDZRR3EMAGU84mAKkVFzkJrCd6eSPdh5r5kRuBtkJbuQp/D9Yfnd48ERVeHmU&#13;&#10;WGbwju4PTBPUkJrGhSV6PDr06dWAcmq0ld4QqZX7mkLTCTZD2kzq8YVa0UbC8fT0bLaYTReUcDTO&#13;&#10;Ty/OsducouigEoDzIX4RYEgSSio0oofUP1uyw22IqQR0H9xQSfV1BWUpHrVI3tp+FxKbwryzHJ7n&#13;&#10;SVxpT7C3kjLOhY1d1aFmleiOFxP8hqLGkJwzIyZoqbQewXuENKxvwftq+4AUK/JAjtGTv5XWR48h&#13;&#10;OTfYOEYbZcG/h6CxsSF3FzAQ1dGTmIrttk0+Sd5CdcTr9dAtR3D8RiH/tyzEB+ZxGZAS3PB4jz+p&#13;&#10;oSkp9BIlNfhf750nf5xRtFLS4HKVNPzcMy8o0d8sTu/FdD5P65iV+eLzDBX/2rJ9bbF7cwV4bdgX&#13;&#10;VpfF5B/1IEoP5hkfgk3KiiZmOeYuKY9+UK5it/X4lHCx2WQ33EDH4q19dHyY4TRbT+0z864fwogD&#13;&#10;fAfDIr4dxM453Y6FzT6CVN2YvjDbs4/7myepf2vSA/Faz14vT+L6NwAAAP//AwBQSwMEFAAGAAgA&#13;&#10;AAAhAFZWnGLnAAAAEgEAAA8AAABkcnMvZG93bnJldi54bWxMj8FOwzAQRO9I/IO1SNxax1UIJY1T&#13;&#10;QRGCQ0EiRcrVSUwcNV5Hsdsmf89ygstKq5mdnZdtJ9uzsx5951CCWEbANNau6bCV8HV4WayB+aCw&#13;&#10;Ub1DLWHWHrb59VWm0sZd8FOfi9AyCkGfKgkmhCHl3NdGW+WXbtBI2rcbrQq0ji1vRnWhcNvzVRQl&#13;&#10;3KoO6YNRg94ZXR+Lk5VQzbu5bMPT/uMgkvejwde3oiylvL2Znjc0HjfAgp7C3wX8MlB/yKlY5U7Y&#13;&#10;eNZLWIhV/EBeUsT9HTCyxHFCjJWEtYgEMJ5n/D9K/gMAAP//AwBQSwECLQAUAAYACAAAACEAWiKT&#13;&#10;o/8AAADlAQAAEwAAAAAAAAAAAAAAAAAAAAAAW0NvbnRlbnRfVHlwZXNdLnhtbFBLAQItABQABgAI&#13;&#10;AAAAIQCnSs841wAAAJYBAAALAAAAAAAAAAAAAAAAADABAABfcmVscy8ucmVsc1BLAQItABQABgAI&#13;&#10;AAAAIQCag/GygAIAAFoFAAAOAAAAAAAAAAAAAAAAADACAABkcnMvZTJvRG9jLnhtbFBLAQItABQA&#13;&#10;BgAIAAAAIQBWVpxi5wAAABIBAAAPAAAAAAAAAAAAAAAAANwEAABkcnMvZG93bnJldi54bWxQSwUG&#13;&#10;AAAAAAQABADzAAAA8AUAAAAA&#13;&#10;" fillcolor="#f0a22e [3204]" strokecolor="#845209 [1604]" strokeweight="1pt">
                <v:stroke joinstyle="miter"/>
                <v:textbox>
                  <w:txbxContent>
                    <w:p w14:paraId="26122E6F" w14:textId="77777777" w:rsidR="001E769D" w:rsidRDefault="001E769D" w:rsidP="001E769D"/>
                  </w:txbxContent>
                </v:textbox>
              </v:oval>
            </w:pict>
          </mc:Fallback>
        </mc:AlternateContent>
      </w:r>
    </w:p>
    <w:sectPr w:rsidR="00E941EF" w:rsidSect="00315A0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A0478" w14:textId="77777777" w:rsidR="00C44862" w:rsidRDefault="00C44862" w:rsidP="003856C9">
      <w:pPr>
        <w:spacing w:after="0" w:line="240" w:lineRule="auto"/>
      </w:pPr>
      <w:r>
        <w:separator/>
      </w:r>
    </w:p>
  </w:endnote>
  <w:endnote w:type="continuationSeparator" w:id="0">
    <w:p w14:paraId="58A1DBDB" w14:textId="77777777" w:rsidR="00C44862" w:rsidRDefault="00C4486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8A75E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7455820" wp14:editId="2A5291D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547FF93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3D31E" w14:textId="77777777" w:rsidR="00C732B6" w:rsidRDefault="00C732B6">
    <w:pPr>
      <w:pStyle w:val="Header"/>
      <w:pBdr>
        <w:top w:val="single" w:sz="6" w:space="10" w:color="F0A22E" w:themeColor="accent1"/>
      </w:pBdr>
      <w:spacing w:before="240"/>
      <w:rPr>
        <w:color w:val="F0A22E" w:themeColor="accent1"/>
      </w:rPr>
    </w:pPr>
    <w:r>
      <w:rPr>
        <w:noProof/>
        <w:color w:val="F0A22E" w:themeColor="accent1"/>
        <w:lang w:eastAsia="zh-CN"/>
      </w:rPr>
      <w:drawing>
        <wp:inline distT="0" distB="0" distL="0" distR="0" wp14:anchorId="626727F9" wp14:editId="2A7561E3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AD53CC" w14:textId="2DB9731A" w:rsidR="001765FE" w:rsidRDefault="00176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1F90F" w14:textId="77777777" w:rsidR="00C44862" w:rsidRDefault="00C44862" w:rsidP="003856C9">
      <w:pPr>
        <w:spacing w:after="0" w:line="240" w:lineRule="auto"/>
      </w:pPr>
      <w:r>
        <w:separator/>
      </w:r>
    </w:p>
  </w:footnote>
  <w:footnote w:type="continuationSeparator" w:id="0">
    <w:p w14:paraId="0BDF9DA7" w14:textId="77777777" w:rsidR="00C44862" w:rsidRDefault="00C4486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02171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E2F113F" wp14:editId="4EB595E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25E4C74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28EDA" w14:textId="2D8E2AAF" w:rsidR="00AB7BBC" w:rsidRDefault="00AB7BBC" w:rsidP="00AB7BBC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0B447FDE" wp14:editId="63DFEB52">
          <wp:simplePos x="0" y="0"/>
          <wp:positionH relativeFrom="column">
            <wp:posOffset>1757045</wp:posOffset>
          </wp:positionH>
          <wp:positionV relativeFrom="paragraph">
            <wp:posOffset>-386020</wp:posOffset>
          </wp:positionV>
          <wp:extent cx="3718225" cy="749300"/>
          <wp:effectExtent l="0" t="0" r="3175" b="0"/>
          <wp:wrapTight wrapText="bothSides">
            <wp:wrapPolygon edited="0">
              <wp:start x="0" y="0"/>
              <wp:lineTo x="0" y="21234"/>
              <wp:lineTo x="21545" y="21234"/>
              <wp:lineTo x="21545" y="0"/>
              <wp:lineTo x="0" y="0"/>
            </wp:wrapPolygon>
          </wp:wrapTight>
          <wp:docPr id="14" name="Picture 1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A picture containing logo&#10;&#10;Description automatically generated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8225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209695" w14:textId="77777777" w:rsidR="00AB7BBC" w:rsidRDefault="00AB7BBC">
    <w:pPr>
      <w:pStyle w:val="Header"/>
    </w:pPr>
  </w:p>
  <w:p w14:paraId="2379EC19" w14:textId="77777777" w:rsidR="00AB7BBC" w:rsidRDefault="00AB7BBC">
    <w:pPr>
      <w:pStyle w:val="Header"/>
    </w:pPr>
  </w:p>
  <w:p w14:paraId="14339081" w14:textId="0C849AA9" w:rsidR="00DC79BB" w:rsidRDefault="00DC79BB">
    <w:pPr>
      <w:pStyle w:val="Header"/>
    </w:pPr>
  </w:p>
  <w:p w14:paraId="7A4C1536" w14:textId="5423E0E0" w:rsidR="004A3B6F" w:rsidRDefault="004A3B6F" w:rsidP="004A3B6F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displayBackgroundShape/>
  <w:proofState w:spelling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CC"/>
    <w:rsid w:val="0001135F"/>
    <w:rsid w:val="00046194"/>
    <w:rsid w:val="00052BE1"/>
    <w:rsid w:val="00053E87"/>
    <w:rsid w:val="00056BB6"/>
    <w:rsid w:val="0007412A"/>
    <w:rsid w:val="000D1B6C"/>
    <w:rsid w:val="000E350F"/>
    <w:rsid w:val="0010199E"/>
    <w:rsid w:val="00102D4A"/>
    <w:rsid w:val="00117BD1"/>
    <w:rsid w:val="00117C86"/>
    <w:rsid w:val="0012101E"/>
    <w:rsid w:val="00164746"/>
    <w:rsid w:val="001765FE"/>
    <w:rsid w:val="0019561F"/>
    <w:rsid w:val="001B32D2"/>
    <w:rsid w:val="001D4FC3"/>
    <w:rsid w:val="001E1FEC"/>
    <w:rsid w:val="001E769D"/>
    <w:rsid w:val="002153B7"/>
    <w:rsid w:val="00275613"/>
    <w:rsid w:val="00284DDA"/>
    <w:rsid w:val="00293B83"/>
    <w:rsid w:val="002A3621"/>
    <w:rsid w:val="002B3890"/>
    <w:rsid w:val="002B7747"/>
    <w:rsid w:val="002C2663"/>
    <w:rsid w:val="002C77B9"/>
    <w:rsid w:val="002E14D8"/>
    <w:rsid w:val="002F485A"/>
    <w:rsid w:val="003053D9"/>
    <w:rsid w:val="00315A0C"/>
    <w:rsid w:val="00331D97"/>
    <w:rsid w:val="00351C7E"/>
    <w:rsid w:val="00356CD3"/>
    <w:rsid w:val="003702FA"/>
    <w:rsid w:val="0038118D"/>
    <w:rsid w:val="003856C9"/>
    <w:rsid w:val="00396369"/>
    <w:rsid w:val="003A1D3F"/>
    <w:rsid w:val="003A6036"/>
    <w:rsid w:val="003B0B12"/>
    <w:rsid w:val="003C4EBD"/>
    <w:rsid w:val="003C68BB"/>
    <w:rsid w:val="003F4D31"/>
    <w:rsid w:val="003F6B4E"/>
    <w:rsid w:val="00423049"/>
    <w:rsid w:val="0043426C"/>
    <w:rsid w:val="00441EB9"/>
    <w:rsid w:val="00463463"/>
    <w:rsid w:val="00470DC0"/>
    <w:rsid w:val="0047223F"/>
    <w:rsid w:val="00473EF8"/>
    <w:rsid w:val="004760E5"/>
    <w:rsid w:val="0049233B"/>
    <w:rsid w:val="00495C17"/>
    <w:rsid w:val="004A3B6F"/>
    <w:rsid w:val="004C3BA9"/>
    <w:rsid w:val="004D22BB"/>
    <w:rsid w:val="004D449A"/>
    <w:rsid w:val="004E0D80"/>
    <w:rsid w:val="004F193C"/>
    <w:rsid w:val="00502AE1"/>
    <w:rsid w:val="005152F2"/>
    <w:rsid w:val="00534E4E"/>
    <w:rsid w:val="00551D35"/>
    <w:rsid w:val="00557019"/>
    <w:rsid w:val="005617ED"/>
    <w:rsid w:val="005674AC"/>
    <w:rsid w:val="00580D36"/>
    <w:rsid w:val="00594909"/>
    <w:rsid w:val="005A1E51"/>
    <w:rsid w:val="005A7E57"/>
    <w:rsid w:val="005F5CE6"/>
    <w:rsid w:val="00616FF4"/>
    <w:rsid w:val="00637135"/>
    <w:rsid w:val="006669CC"/>
    <w:rsid w:val="00667595"/>
    <w:rsid w:val="006A3CE7"/>
    <w:rsid w:val="006C45D1"/>
    <w:rsid w:val="006F500A"/>
    <w:rsid w:val="006F7CE6"/>
    <w:rsid w:val="00743379"/>
    <w:rsid w:val="007803B7"/>
    <w:rsid w:val="00797346"/>
    <w:rsid w:val="007B152F"/>
    <w:rsid w:val="007B2F5C"/>
    <w:rsid w:val="007C5F05"/>
    <w:rsid w:val="007D0648"/>
    <w:rsid w:val="007E3781"/>
    <w:rsid w:val="007F1589"/>
    <w:rsid w:val="007F2A84"/>
    <w:rsid w:val="007F5DF7"/>
    <w:rsid w:val="00807D3A"/>
    <w:rsid w:val="00832043"/>
    <w:rsid w:val="00832F81"/>
    <w:rsid w:val="008567D5"/>
    <w:rsid w:val="00873EF6"/>
    <w:rsid w:val="008C7CA2"/>
    <w:rsid w:val="008D3CB4"/>
    <w:rsid w:val="008D6CC7"/>
    <w:rsid w:val="008F6337"/>
    <w:rsid w:val="00902179"/>
    <w:rsid w:val="0091386A"/>
    <w:rsid w:val="009237C7"/>
    <w:rsid w:val="00930CDF"/>
    <w:rsid w:val="00931472"/>
    <w:rsid w:val="0095582B"/>
    <w:rsid w:val="00962524"/>
    <w:rsid w:val="009722DB"/>
    <w:rsid w:val="009760F1"/>
    <w:rsid w:val="009929FE"/>
    <w:rsid w:val="00994628"/>
    <w:rsid w:val="009A0D81"/>
    <w:rsid w:val="009B5A2A"/>
    <w:rsid w:val="009C5351"/>
    <w:rsid w:val="009C6013"/>
    <w:rsid w:val="009C6A50"/>
    <w:rsid w:val="009D12E8"/>
    <w:rsid w:val="00A07F3A"/>
    <w:rsid w:val="00A341AC"/>
    <w:rsid w:val="00A42F91"/>
    <w:rsid w:val="00A44E33"/>
    <w:rsid w:val="00A92F81"/>
    <w:rsid w:val="00AA01CA"/>
    <w:rsid w:val="00AB3483"/>
    <w:rsid w:val="00AB7BBC"/>
    <w:rsid w:val="00AC793E"/>
    <w:rsid w:val="00AF1258"/>
    <w:rsid w:val="00AF5696"/>
    <w:rsid w:val="00B01E52"/>
    <w:rsid w:val="00B10BB5"/>
    <w:rsid w:val="00B24970"/>
    <w:rsid w:val="00B42BA0"/>
    <w:rsid w:val="00B44B33"/>
    <w:rsid w:val="00B46544"/>
    <w:rsid w:val="00B550FC"/>
    <w:rsid w:val="00B64ACD"/>
    <w:rsid w:val="00B7314C"/>
    <w:rsid w:val="00B75061"/>
    <w:rsid w:val="00B759D3"/>
    <w:rsid w:val="00B85871"/>
    <w:rsid w:val="00B93310"/>
    <w:rsid w:val="00BA14A9"/>
    <w:rsid w:val="00BC1F18"/>
    <w:rsid w:val="00BC4BF5"/>
    <w:rsid w:val="00BD0809"/>
    <w:rsid w:val="00BD2E58"/>
    <w:rsid w:val="00BE3612"/>
    <w:rsid w:val="00BE48DD"/>
    <w:rsid w:val="00BE70F7"/>
    <w:rsid w:val="00BF6BAB"/>
    <w:rsid w:val="00C007A5"/>
    <w:rsid w:val="00C04FD1"/>
    <w:rsid w:val="00C4403A"/>
    <w:rsid w:val="00C44862"/>
    <w:rsid w:val="00C45DD4"/>
    <w:rsid w:val="00C64E75"/>
    <w:rsid w:val="00C732B6"/>
    <w:rsid w:val="00C86C55"/>
    <w:rsid w:val="00CB76D3"/>
    <w:rsid w:val="00CE6306"/>
    <w:rsid w:val="00CF2B55"/>
    <w:rsid w:val="00D02002"/>
    <w:rsid w:val="00D02537"/>
    <w:rsid w:val="00D045CC"/>
    <w:rsid w:val="00D11C4D"/>
    <w:rsid w:val="00D5067A"/>
    <w:rsid w:val="00D76D0C"/>
    <w:rsid w:val="00D8468C"/>
    <w:rsid w:val="00DA3232"/>
    <w:rsid w:val="00DB6E62"/>
    <w:rsid w:val="00DC6B48"/>
    <w:rsid w:val="00DC7179"/>
    <w:rsid w:val="00DC79BB"/>
    <w:rsid w:val="00E213E7"/>
    <w:rsid w:val="00E34D58"/>
    <w:rsid w:val="00E35BA1"/>
    <w:rsid w:val="00E63504"/>
    <w:rsid w:val="00E74434"/>
    <w:rsid w:val="00E941EF"/>
    <w:rsid w:val="00EA79BA"/>
    <w:rsid w:val="00EB1C1B"/>
    <w:rsid w:val="00EB366B"/>
    <w:rsid w:val="00EB6262"/>
    <w:rsid w:val="00ED6A93"/>
    <w:rsid w:val="00F04ADD"/>
    <w:rsid w:val="00F42246"/>
    <w:rsid w:val="00F4305D"/>
    <w:rsid w:val="00F44EC4"/>
    <w:rsid w:val="00F56435"/>
    <w:rsid w:val="00F77A02"/>
    <w:rsid w:val="00FA07AA"/>
    <w:rsid w:val="00FB0A17"/>
    <w:rsid w:val="00FB6A8F"/>
    <w:rsid w:val="00FC5924"/>
    <w:rsid w:val="00FE20E6"/>
    <w:rsid w:val="00FE5804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,"/>
  <w14:docId w14:val="0B17C101"/>
  <w15:chartTrackingRefBased/>
  <w15:docId w15:val="{E2AECAB8-2937-2C47-8793-C8342F06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F0A22E" w:themeColor="accent1"/>
        <w:bottom w:val="single" w:sz="8" w:space="22" w:color="F0A22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F0A22E" w:themeColor="accent1"/>
        <w:bottom w:val="single" w:sz="8" w:space="7" w:color="F0A22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73EF6"/>
    <w:rPr>
      <w:color w:val="AD1F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glossaryDocument" Target="glossary/document.xml" /><Relationship Id="rId3" Type="http://schemas.openxmlformats.org/officeDocument/2006/relationships/webSettings" Target="web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Sphesihlemaz9420@gmail.com" TargetMode="External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kifahhartley/Library/Containers/com.microsoft.Word/Data/Library/Application%20Support/Microsoft/Office/16.0/DTS/en-GB%7b90029305-075E-614A-B5C6-D50C2F502FB4%7d/%7b955DE93D-6E8D-884B-9732-C0AC780DCD4E%7dtf16392740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FF8F9EF2B4274EB42B44585DC2A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616D5-410B-7F49-868D-E48174909780}"/>
      </w:docPartPr>
      <w:docPartBody>
        <w:p w:rsidR="00660ADD" w:rsidRDefault="007B3FDD">
          <w:pPr>
            <w:pStyle w:val="62FF8F9EF2B4274EB42B44585DC2AE08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9173AE8B18A74945898630AC1B8E2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21E5-79A9-F441-AA47-190F53EFA055}"/>
      </w:docPartPr>
      <w:docPartBody>
        <w:p w:rsidR="00660ADD" w:rsidRDefault="007B3FDD">
          <w:pPr>
            <w:pStyle w:val="9173AE8B18A74945898630AC1B8E279B"/>
          </w:pPr>
          <w:r w:rsidRPr="003053D9">
            <w:rPr>
              <w:lang w:val="en-GB" w:bidi="en-GB"/>
            </w:rPr>
            <w:t>LinkedIn URL</w:t>
          </w:r>
        </w:p>
      </w:docPartBody>
    </w:docPart>
    <w:docPart>
      <w:docPartPr>
        <w:name w:val="6D84E3D6CE88F849A4D8206362627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9325-C649-4041-B0C7-EBF46DD3856B}"/>
      </w:docPartPr>
      <w:docPartBody>
        <w:p w:rsidR="00660ADD" w:rsidRDefault="007B3FDD">
          <w:pPr>
            <w:pStyle w:val="6D84E3D6CE88F849A4D8206362627570"/>
          </w:pPr>
          <w:r w:rsidRPr="005152F2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74C12706822B664399BDEBBAEC17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4D3EF-20AA-B047-AB4D-79C8851B138A}"/>
      </w:docPartPr>
      <w:docPartBody>
        <w:p w:rsidR="00660ADD" w:rsidRDefault="007B3FDD">
          <w:pPr>
            <w:pStyle w:val="74C12706822B664399BDEBBAEC17FB5D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73377A43913467489663ED459D9EE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BF0E4-D54A-2245-B5B0-79037E031BF3}"/>
      </w:docPartPr>
      <w:docPartBody>
        <w:p w:rsidR="00660ADD" w:rsidRDefault="007B3FDD">
          <w:pPr>
            <w:pStyle w:val="73377A43913467489663ED459D9EE3C2"/>
          </w:pPr>
          <w:r w:rsidRPr="007B2F5C">
            <w:rPr>
              <w:lang w:val="en-GB" w:bidi="en-GB"/>
            </w:rPr>
            <w:t>To get s</w:t>
          </w:r>
          <w:r>
            <w:rPr>
              <w:lang w:val="en-GB" w:bidi="en-GB"/>
            </w:rPr>
            <w:t>tarted, click the placeholder text</w:t>
          </w:r>
          <w:r w:rsidRPr="007B2F5C">
            <w:rPr>
              <w:lang w:val="en-GB" w:bidi="en-GB"/>
            </w:rPr>
            <w:t xml:space="preserve"> and start typing. Be brief: use one or two sentences.</w:t>
          </w:r>
        </w:p>
      </w:docPartBody>
    </w:docPart>
    <w:docPart>
      <w:docPartPr>
        <w:name w:val="0A7E0D0031A52741AA195C495D902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E534E-0F23-0B41-9560-09F3541D1295}"/>
      </w:docPartPr>
      <w:docPartBody>
        <w:p w:rsidR="006650D6" w:rsidRDefault="00C27D9C" w:rsidP="00C27D9C">
          <w:pPr>
            <w:pStyle w:val="0A7E0D0031A52741AA195C495D902014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BC8D220EFC3767458C7477F66706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FF5-49C1-3445-8F3F-FBBDCD7F8A98}"/>
      </w:docPartPr>
      <w:docPartBody>
        <w:p w:rsidR="006650D6" w:rsidRDefault="00C27D9C" w:rsidP="00C27D9C">
          <w:pPr>
            <w:pStyle w:val="BC8D220EFC3767458C7477F6670660CE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590FE2BA5D759544889AF9D2D445D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45C67-95CA-1E41-BE8E-66ACBB61C34B}"/>
      </w:docPartPr>
      <w:docPartBody>
        <w:p w:rsidR="006650D6" w:rsidRDefault="00C27D9C" w:rsidP="00C27D9C">
          <w:pPr>
            <w:pStyle w:val="590FE2BA5D759544889AF9D2D445D3EF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F83F6557DC03A645B2FF79086907A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C4F0E-A609-6C48-B8EC-146A79C6276D}"/>
      </w:docPartPr>
      <w:docPartBody>
        <w:p w:rsidR="006650D6" w:rsidRDefault="00C27D9C" w:rsidP="00C27D9C">
          <w:pPr>
            <w:pStyle w:val="F83F6557DC03A645B2FF79086907ACD5"/>
          </w:pPr>
          <w:r w:rsidRPr="0043426C">
            <w:rPr>
              <w:lang w:val="en-GB" w:bidi="en-GB"/>
            </w:rPr>
            <w:t>Degree or Qualification/Date Earned</w:t>
          </w:r>
        </w:p>
      </w:docPartBody>
    </w:docPart>
    <w:docPart>
      <w:docPartPr>
        <w:name w:val="C59326CD7C026247A741A240BBAD8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3BF75-FC43-F04A-945F-6A4136008DDD}"/>
      </w:docPartPr>
      <w:docPartBody>
        <w:p w:rsidR="006650D6" w:rsidRDefault="00C27D9C" w:rsidP="00C27D9C">
          <w:pPr>
            <w:pStyle w:val="C59326CD7C026247A741A240BBAD886B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DD"/>
    <w:rsid w:val="00660ADD"/>
    <w:rsid w:val="006650D6"/>
    <w:rsid w:val="007B3FDD"/>
    <w:rsid w:val="00C2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FF8F9EF2B4274EB42B44585DC2AE08">
    <w:name w:val="62FF8F9EF2B4274EB42B44585DC2AE08"/>
  </w:style>
  <w:style w:type="paragraph" w:customStyle="1" w:styleId="9173AE8B18A74945898630AC1B8E279B">
    <w:name w:val="9173AE8B18A74945898630AC1B8E279B"/>
  </w:style>
  <w:style w:type="paragraph" w:customStyle="1" w:styleId="6D84E3D6CE88F849A4D8206362627570">
    <w:name w:val="6D84E3D6CE88F849A4D8206362627570"/>
  </w:style>
  <w:style w:type="paragraph" w:customStyle="1" w:styleId="74C12706822B664399BDEBBAEC17FB5D">
    <w:name w:val="74C12706822B664399BDEBBAEC17FB5D"/>
  </w:style>
  <w:style w:type="paragraph" w:customStyle="1" w:styleId="73377A43913467489663ED459D9EE3C2">
    <w:name w:val="73377A43913467489663ED459D9EE3C2"/>
  </w:style>
  <w:style w:type="paragraph" w:customStyle="1" w:styleId="0A7E0D0031A52741AA195C495D902014">
    <w:name w:val="0A7E0D0031A52741AA195C495D902014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BC8D220EFC3767458C7477F6670660CE">
    <w:name w:val="BC8D220EFC3767458C7477F6670660CE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590FE2BA5D759544889AF9D2D445D3EF">
    <w:name w:val="590FE2BA5D759544889AF9D2D445D3EF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F83F6557DC03A645B2FF79086907ACD5">
    <w:name w:val="F83F6557DC03A645B2FF79086907ACD5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C59326CD7C026247A741A240BBAD886B">
    <w:name w:val="C59326CD7C026247A741A240BBAD886B"/>
    <w:rsid w:val="00C27D9C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%7b955DE93D-6E8D-884B-9732-C0AC780DCD4E%7dtf16392740.dotx</Template>
  <TotalTime>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sihle Charlotte  Mazibuko</dc:creator>
  <cp:keywords/>
  <dc:description/>
  <cp:lastModifiedBy>Guest User</cp:lastModifiedBy>
  <cp:revision>2</cp:revision>
  <dcterms:created xsi:type="dcterms:W3CDTF">2021-04-12T10:41:00Z</dcterms:created>
  <dcterms:modified xsi:type="dcterms:W3CDTF">2021-04-12T10:41:00Z</dcterms:modified>
</cp:coreProperties>
</file>